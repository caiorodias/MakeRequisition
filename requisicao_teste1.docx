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/>
    </w:p>
    <w:p>
      <w:pPr>
        <w:pStyle w:val="Standard"/>
        <w:jc w:val="center"/>
        <w:rPr>
          <w:b/>
          <w:b/>
          <w:sz w:val="20"/>
          <w:szCs w:val="20"/>
        </w:rPr>
      </w:pPr>
      <w: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  <w:r/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Western"/>
        <w:spacing w:before="0" w:after="0"/>
        <w:ind w:start="0" w:end="68" w:firstLine="23"/>
        <w:rPr/>
      </w:pPr>
      <w:r>
        <w:t>Parte Requisitória nº ereqe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/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t>Lorena-SP, 19 de 4 de 2023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t>Do: Encarregado do Setor de Aprovisionamento</w:t>
      </w:r>
    </w:p>
    <w:p>
      <w:pPr>
        <w:pStyle w:val="Western"/>
        <w:spacing w:lineRule="atLeast" w:line="340" w:before="0" w:after="0"/>
        <w:rPr/>
      </w:pPr>
      <w:r>
        <w:t>Ao: Sr. Fiscal Administrativo</w:t>
      </w:r>
    </w:p>
    <w:p>
      <w:pPr>
        <w:pStyle w:val="Western"/>
        <w:spacing w:lineRule="atLeast" w:line="340" w:before="0" w:after="0"/>
        <w:rPr/>
      </w:pPr>
      <w:r>
        <w:t>Assunto: aquisição de gêneros alimentícios.</w:t>
      </w:r>
    </w:p>
    <w:p>
      <w:pPr>
        <w:pStyle w:val="Western"/>
        <w:spacing w:lineRule="atLeast" w:line="340" w:before="0" w:after="0"/>
        <w:rPr/>
      </w:pPr>
      <w:r>
        <w:t>Ref: Art 13 da IG 12-02</w:t>
      </w:r>
    </w:p>
    <w:p>
      <w:pPr>
        <w:pStyle w:val="Western"/>
        <w:spacing w:lineRule="atLeast" w:line="340" w:before="0" w:after="0"/>
        <w:jc w:val="both"/>
        <w:rPr/>
      </w:pPr>
      <w:r>
        <w:t>Anexo: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/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IVAN ALVES –  Asp</w:t>
      </w:r>
    </w:p>
    <w:p>
      <w:pPr>
        <w:pStyle w:val="Standard"/>
        <w:ind w:start="0" w:end="-54" w:hanging="0"/>
        <w:jc w:val="center"/>
        <w:rPr/>
      </w:pPr>
      <w:r>
        <w:t>Chefe do Setor de Aprovisionamento</w:t>
      </w:r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>
        <w:t>ND / SB: 33.90.30/esie – GÊNEROS DE ALIMENTÍCIOS</w:t>
      </w:r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/>
      </w:pPr>
      <w:r>
        <w:t>[cnpj] - [fornecedor]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4"/>
        <w:gridCol w:w="1272"/>
        <w:gridCol w:w="3447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4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7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4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7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4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7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7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3"/>
        <w:gridCol w:w="1196"/>
        <w:gridCol w:w="1986"/>
        <w:gridCol w:w="992"/>
        <w:gridCol w:w="1536"/>
        <w:gridCol w:w="23"/>
        <w:gridCol w:w="1842"/>
      </w:tblGrid>
      <w:tr>
        <w:trPr/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Unidade orçamentária</w:t>
            </w:r>
          </w:p>
        </w:tc>
        <w:tc>
          <w:tcPr>
            <w:tcW w:w="1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FONTE DE RECURSOS</w:t>
            </w:r>
          </w:p>
        </w:tc>
        <w:tc>
          <w:tcPr>
            <w:tcW w:w="1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NC</w:t>
            </w:r>
          </w:p>
        </w:tc>
      </w:tr>
      <w:tr>
        <w:trPr/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160504/00001</w:t>
            </w:r>
          </w:p>
        </w:tc>
        <w:tc>
          <w:tcPr>
            <w:tcW w:w="1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</w:t>
            </w:r>
            <w:r>
              <w:rPr>
                <w:b/>
                <w:color w:val="000000"/>
                <w:szCs w:val="24"/>
              </w:rPr>
              <w:t>ptres</w:t>
            </w:r>
            <w:r>
              <w:rPr>
                <w:b/>
                <w:color w:val="000000"/>
                <w:szCs w:val="24"/>
              </w:rPr>
              <w:t>e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</w:t>
            </w:r>
            <w:r>
              <w:rPr>
                <w:b/>
                <w:color w:val="000000"/>
                <w:szCs w:val="24"/>
              </w:rPr>
              <w:t>pi</w:t>
            </w:r>
            <w:r>
              <w:rPr>
                <w:b/>
                <w:color w:val="000000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339030</w:t>
            </w:r>
          </w:p>
        </w:tc>
        <w:tc>
          <w:tcPr>
            <w:tcW w:w="1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0100000000</w:t>
            </w:r>
          </w:p>
        </w:tc>
        <w:tc>
          <w:tcPr>
            <w:tcW w:w="186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</w:t>
            </w:r>
            <w:r>
              <w:rPr>
                <w:b/>
                <w:color w:val="000000"/>
                <w:szCs w:val="24"/>
              </w:rPr>
              <w:t>nc</w:t>
            </w:r>
            <w:r>
              <w:rPr>
                <w:b/>
                <w:color w:val="000000"/>
                <w:szCs w:val="24"/>
              </w:rPr>
              <w:t>e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/>
    </w:p>
    <w:p>
      <w:pPr>
        <w:pStyle w:val="WWPadro"/>
        <w:jc w:val="both"/>
        <w:rPr>
          <w:color w:val="000000"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JACKSON AMORIM –  Cap</w:t>
      </w:r>
    </w:p>
    <w:p>
      <w:pPr>
        <w:pStyle w:val="Standard"/>
        <w:ind w:start="0" w:end="-54" w:hanging="0"/>
        <w:jc w:val="center"/>
        <w:rPr/>
      </w:pPr>
      <w:r>
        <w:t>Chefe da Divisão Administrativa</w:t>
      </w:r>
    </w:p>
    <w:p>
      <w:pPr>
        <w:pStyle w:val="WWPadro"/>
        <w:rPr>
          <w:sz w:val="22"/>
          <w:szCs w:val="22"/>
        </w:rPr>
      </w:pPr>
      <w:r/>
    </w:p>
    <w:p>
      <w:pPr>
        <w:pStyle w:val="WWPadro"/>
        <w:jc w:val="both"/>
        <w:rPr>
          <w:b/>
          <w:b/>
          <w:sz w:val="22"/>
          <w:szCs w:val="22"/>
        </w:rPr>
      </w:pPr>
      <w: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t>3. Para fins do Ar. 38 da Lei 8666/93, de 21 de junho de 1993, empregar os recursos da Natureza de Despesa 33.90.30/esie Gêneros alimentícios.</w:t>
      </w:r>
    </w:p>
    <w:p>
      <w:pPr>
        <w:pStyle w:val="Standard"/>
        <w:spacing w:lineRule="auto" w:line="360"/>
        <w:jc w:val="both"/>
        <w:rPr>
          <w:bCs/>
        </w:rPr>
      </w:pPr>
      <w:r>
        <w:t>4. Publique-se.</w:t>
      </w:r>
    </w:p>
    <w:p>
      <w:pPr>
        <w:pStyle w:val="WWPadro"/>
        <w:jc w:val="both"/>
        <w:rPr>
          <w:bCs/>
          <w:szCs w:val="24"/>
        </w:rPr>
      </w:pPr>
      <w:r/>
    </w:p>
    <w:p>
      <w:pPr>
        <w:pStyle w:val="WWPadro"/>
        <w:jc w:val="both"/>
        <w:rPr>
          <w:bCs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JOSÉ MURILO VIEIRA BARRETO –  Ten Cel</w:t>
      </w:r>
    </w:p>
    <w:p>
      <w:pPr>
        <w:pStyle w:val="Standard"/>
        <w:ind w:start="0" w:end="-54" w:hanging="0"/>
        <w:jc w:val="center"/>
        <w:rPr/>
      </w:pPr>
      <w:r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/>
    </w:p>
    <w:p>
      <w:pPr>
        <w:pStyle w:val="NormalWeb"/>
        <w:jc w:val="start"/>
        <w:rPr>
          <w:sz w:val="10"/>
          <w:szCs w:val="10"/>
          <w:lang w:val="en-US"/>
        </w:rPr>
      </w:pPr>
      <w:r/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Nfaseforte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WenQuanYi Micro Hei" w:cs="FreeSans; 'Times New Roman'"/>
      <w:color w:val="00000A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rFonts w:ascii="Ecofont_Spranq_eco_Sans; 'Times" w:hAnsi="Ecofont_Spranq_eco_Sans; 'Times" w:eastAsia="Ecofont_Spranq_eco_Sans; 'Times" w:cs="FreeSans; 'Times New Roman'"/>
      <w:i/>
      <w:iCs/>
      <w:color w:val="00000A"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rFonts w:cs="Lucidasans; 'Times New Roman'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Heading">
    <w:name w:val="Heading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aption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TableContents">
    <w:name w:val="Table Contents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223</Words>
  <Characters>1383</Characters>
  <CharactersWithSpaces>1592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2023-04-19T23:23:32Z</dcterms:modified>
  <cp:revision>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