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34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25 de abril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 de gêneros alimentícios.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 xml:space="preserve">ND / SB: 33.90.30/07 - GÊNEROS DE ALIMENTAÇÃO 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06.081.571/0001-84 - MANANCIAL COMERCIO DE CEREAIS LTDA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eptrese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epie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ence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VARGAS DE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33.90.30/07 - GÊNEROS DE ALIMENTAÇÃO.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MURILO JOSÉ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