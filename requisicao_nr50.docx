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50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25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gêneros alimentícios.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33.90.30/07 - GÊNEROS DE ALIMENTAÇÃO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06.081.571/0001-84 - MANANCIAL COMERCIO DE CEREAIS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193894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E6SUPJA1QR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2023NC403131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33.90.30/07 - GÊNEROS DE ALIMENTAÇÃO.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